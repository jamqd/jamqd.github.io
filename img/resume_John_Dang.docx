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342900</wp:posOffset>
                </wp:positionH>
                <wp:positionV relativeFrom="margin">
                  <wp:posOffset>0</wp:posOffset>
                </wp:positionV>
                <wp:extent cx="2463800" cy="923290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3800" cy="923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857FB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9950" cy="2139950"/>
                                  <wp:effectExtent l="0" t="0" r="6350" b="635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rofile2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9950" cy="2139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235950EDB363EA42AE41605D8E632FF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86E5D" w:rsidRDefault="00857FB3" w:rsidP="00486E5D">
                                <w:pPr>
                                  <w:pStyle w:val="Title"/>
                                </w:pPr>
                                <w:r>
                                  <w:t>John Dang</w:t>
                                </w:r>
                              </w:p>
                            </w:sdtContent>
                          </w:sdt>
                          <w:p w:rsidR="00D70063" w:rsidRDefault="00D741CD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3EA83D4519C96E45AB4358EA018C5969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857FB3">
                                  <w:t>Senior at evergreen valley high school</w:t>
                                </w:r>
                              </w:sdtContent>
                            </w:sdt>
                          </w:p>
                          <w:p w:rsidR="00D70063" w:rsidRDefault="00D741CD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B933E736036DFF4C9E2852C9621325B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:rsidR="00D70063" w:rsidRDefault="00857FB3" w:rsidP="00D70063">
                            <w:r>
                              <w:t>Current high school senior and incoming computer science undergraduate student seeking summer software engineering internship.</w:t>
                            </w:r>
                          </w:p>
                          <w:p w:rsidR="00D70063" w:rsidRDefault="00857FB3" w:rsidP="00D70063">
                            <w:pPr>
                              <w:pStyle w:val="Heading2"/>
                            </w:pPr>
                            <w:r>
                              <w:t>Skills</w:t>
                            </w:r>
                          </w:p>
                          <w:p w:rsidR="00C94F8B" w:rsidRDefault="00C94F8B" w:rsidP="00C94F8B">
                            <w:r>
                              <w:t>Programming</w:t>
                            </w:r>
                            <w:r>
                              <w:t xml:space="preserve">: </w:t>
                            </w:r>
                            <w:r>
                              <w:t xml:space="preserve">Java, HTML, Python, CSS, JavaScript, Git,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:rsidR="00C94F8B" w:rsidRDefault="00C94F8B" w:rsidP="00C94F8B">
                            <w:r>
                              <w:t xml:space="preserve">Robotics: </w:t>
                            </w:r>
                            <w:r>
                              <w:t>Programming, Electrical, Mechanical</w:t>
                            </w:r>
                          </w:p>
                          <w:p w:rsidR="00C94F8B" w:rsidRDefault="00C94F8B" w:rsidP="00C94F8B">
                            <w:r>
                              <w:t>Other: Microsoft Office</w:t>
                            </w:r>
                          </w:p>
                          <w:p w:rsidR="00D70063" w:rsidRDefault="00857FB3" w:rsidP="00D70063">
                            <w:pPr>
                              <w:pStyle w:val="Heading2"/>
                            </w:pPr>
                            <w:r>
                              <w:t>Contact and social</w:t>
                            </w:r>
                          </w:p>
                          <w:p w:rsidR="00E34764" w:rsidRDefault="00E34764" w:rsidP="00857FB3">
                            <w:r>
                              <w:t>Email: john.amq.dang@gmail.com</w:t>
                            </w:r>
                          </w:p>
                          <w:p w:rsidR="00E34764" w:rsidRDefault="00857FB3" w:rsidP="00857FB3">
                            <w:r>
                              <w:t>Phone: 669-294-3916</w:t>
                            </w:r>
                          </w:p>
                          <w:p w:rsidR="00E34764" w:rsidRDefault="00E34764" w:rsidP="00857FB3">
                            <w:r>
                              <w:t>LinkedIn: linkedin.com/in/</w:t>
                            </w:r>
                            <w:proofErr w:type="spellStart"/>
                            <w:r>
                              <w:t>johnamqdang</w:t>
                            </w:r>
                            <w:proofErr w:type="spellEnd"/>
                          </w:p>
                          <w:p w:rsidR="00C94F8B" w:rsidRDefault="00C94F8B" w:rsidP="00857FB3"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C94F8B">
                              <w:t>github.com/</w:t>
                            </w:r>
                            <w:proofErr w:type="spellStart"/>
                            <w:r w:rsidRPr="00C94F8B">
                              <w:t>jamqd</w:t>
                            </w:r>
                            <w:proofErr w:type="spellEnd"/>
                          </w:p>
                          <w:p w:rsidR="00C94F8B" w:rsidRDefault="00C94F8B" w:rsidP="00857FB3">
                            <w:r>
                              <w:t>Website: johndang.me</w:t>
                            </w:r>
                          </w:p>
                          <w:p w:rsidR="00857FB3" w:rsidRDefault="00857FB3" w:rsidP="00D70063">
                            <w:pPr>
                              <w:pStyle w:val="Heading2"/>
                            </w:pP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27pt;margin-top:0;width:194pt;height:7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" filled="f" stroked="f">
                <v:textbox inset="0,0,0,0">
                  <w:txbxContent>
                    <w:p w:rsidR="00D70063" w:rsidRDefault="00857FB3" w:rsidP="00D70063">
                      <w:pPr>
                        <w:pStyle w:val="Pho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9950" cy="2139950"/>
                            <wp:effectExtent l="0" t="0" r="6350" b="635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rofile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9950" cy="2139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235950EDB363EA42AE41605D8E632FF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86E5D" w:rsidRDefault="00857FB3" w:rsidP="00486E5D">
                          <w:pPr>
                            <w:pStyle w:val="Title"/>
                          </w:pPr>
                          <w:r>
                            <w:t>John Dang</w:t>
                          </w:r>
                        </w:p>
                      </w:sdtContent>
                    </w:sdt>
                    <w:p w:rsidR="00D70063" w:rsidRDefault="00D741CD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3EA83D4519C96E45AB4358EA018C5969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857FB3">
                            <w:t>Senior at evergreen valley high school</w:t>
                          </w:r>
                        </w:sdtContent>
                      </w:sdt>
                    </w:p>
                    <w:p w:rsidR="00D70063" w:rsidRDefault="00D741CD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B933E736036DFF4C9E2852C9621325B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:rsidR="00D70063" w:rsidRDefault="00857FB3" w:rsidP="00D70063">
                      <w:r>
                        <w:t>Current high school senior and incoming computer science undergraduate student seeking summer software engineering internship.</w:t>
                      </w:r>
                    </w:p>
                    <w:p w:rsidR="00D70063" w:rsidRDefault="00857FB3" w:rsidP="00D70063">
                      <w:pPr>
                        <w:pStyle w:val="Heading2"/>
                      </w:pPr>
                      <w:r>
                        <w:t>Skills</w:t>
                      </w:r>
                    </w:p>
                    <w:p w:rsidR="00C94F8B" w:rsidRDefault="00C94F8B" w:rsidP="00C94F8B">
                      <w:r>
                        <w:t>Programming</w:t>
                      </w:r>
                      <w:r>
                        <w:t xml:space="preserve">: </w:t>
                      </w:r>
                      <w:r>
                        <w:t xml:space="preserve">Java, HTML, Python, CSS, JavaScript, Git,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  <w:p w:rsidR="00C94F8B" w:rsidRDefault="00C94F8B" w:rsidP="00C94F8B">
                      <w:r>
                        <w:t xml:space="preserve">Robotics: </w:t>
                      </w:r>
                      <w:r>
                        <w:t>Programming, Electrical, Mechanical</w:t>
                      </w:r>
                    </w:p>
                    <w:p w:rsidR="00C94F8B" w:rsidRDefault="00C94F8B" w:rsidP="00C94F8B">
                      <w:r>
                        <w:t>Other: Microsoft Office</w:t>
                      </w:r>
                    </w:p>
                    <w:p w:rsidR="00D70063" w:rsidRDefault="00857FB3" w:rsidP="00D70063">
                      <w:pPr>
                        <w:pStyle w:val="Heading2"/>
                      </w:pPr>
                      <w:r>
                        <w:t>Contact and social</w:t>
                      </w:r>
                    </w:p>
                    <w:p w:rsidR="00E34764" w:rsidRDefault="00E34764" w:rsidP="00857FB3">
                      <w:r>
                        <w:t>Email: john.amq.dang@gmail.com</w:t>
                      </w:r>
                    </w:p>
                    <w:p w:rsidR="00E34764" w:rsidRDefault="00857FB3" w:rsidP="00857FB3">
                      <w:r>
                        <w:t>Phone: 669-294-3916</w:t>
                      </w:r>
                    </w:p>
                    <w:p w:rsidR="00E34764" w:rsidRDefault="00E34764" w:rsidP="00857FB3">
                      <w:r>
                        <w:t>LinkedIn: linkedin.com/in/</w:t>
                      </w:r>
                      <w:proofErr w:type="spellStart"/>
                      <w:r>
                        <w:t>johnamqdang</w:t>
                      </w:r>
                      <w:proofErr w:type="spellEnd"/>
                    </w:p>
                    <w:p w:rsidR="00C94F8B" w:rsidRDefault="00C94F8B" w:rsidP="00857FB3"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: </w:t>
                      </w:r>
                      <w:r w:rsidRPr="00C94F8B">
                        <w:t>github.com/</w:t>
                      </w:r>
                      <w:proofErr w:type="spellStart"/>
                      <w:r w:rsidRPr="00C94F8B">
                        <w:t>jamqd</w:t>
                      </w:r>
                      <w:proofErr w:type="spellEnd"/>
                    </w:p>
                    <w:p w:rsidR="00C94F8B" w:rsidRDefault="00C94F8B" w:rsidP="00857FB3">
                      <w:r>
                        <w:t>Website: johndang.me</w:t>
                      </w:r>
                    </w:p>
                    <w:p w:rsidR="00857FB3" w:rsidRDefault="00857FB3" w:rsidP="00D70063">
                      <w:pPr>
                        <w:pStyle w:val="Heading2"/>
                      </w:pPr>
                    </w:p>
                    <w:p w:rsidR="00D70063" w:rsidRDefault="00D70063" w:rsidP="00D70063">
                      <w:pPr>
                        <w:pStyle w:val="ContactInfo"/>
                      </w:pPr>
                    </w:p>
                    <w:p w:rsidR="00D70063" w:rsidRDefault="00D70063" w:rsidP="00D70063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FB0A03848430BB4C961A3FA5F1111180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D70063" w:rsidRDefault="008D1CBB" w:rsidP="00D70063">
      <w:pPr>
        <w:pStyle w:val="Heading4"/>
      </w:pPr>
      <w:r>
        <w:t>FRC Lead and FTC Secretary</w:t>
      </w:r>
      <w:r>
        <w:t xml:space="preserve"> </w:t>
      </w:r>
      <w:r w:rsidRPr="00333CD3">
        <w:t>•</w:t>
      </w:r>
      <w:r>
        <w:t xml:space="preserve"> </w:t>
      </w:r>
      <w:r>
        <w:t>EVHS Robotics</w:t>
      </w:r>
    </w:p>
    <w:p w:rsidR="00D70063" w:rsidRDefault="008D1CBB" w:rsidP="00D70063">
      <w:pPr>
        <w:pStyle w:val="Heading5"/>
      </w:pPr>
      <w:r>
        <w:t>2015 - 2018</w:t>
      </w:r>
    </w:p>
    <w:sdt>
      <w:sdtPr>
        <w:id w:val="1782299067"/>
        <w:placeholder>
          <w:docPart w:val="16CB8BFC2F78004BA4A7E0D63EFD110A"/>
        </w:placeholder>
        <w:temporary/>
        <w:showingPlcHdr/>
        <w15:appearance w15:val="hidden"/>
      </w:sdtPr>
      <w:sdtEndPr/>
      <w:sdtContent>
        <w:p w:rsidR="00D70063" w:rsidRDefault="00D70063" w:rsidP="00D70063">
          <w:r>
            <w:t>This is the place for a brief summary of your key responsibilities and accomplishments.</w:t>
          </w:r>
        </w:p>
      </w:sdtContent>
    </w:sdt>
    <w:p w:rsidR="008D1CBB" w:rsidRDefault="008D1CBB" w:rsidP="008D1CBB">
      <w:pPr>
        <w:pStyle w:val="Heading4"/>
      </w:pPr>
      <w:r>
        <w:t>COSMOS Student</w:t>
      </w:r>
      <w:r>
        <w:t xml:space="preserve"> </w:t>
      </w:r>
      <w:r w:rsidRPr="00333CD3">
        <w:t>•</w:t>
      </w:r>
      <w:r>
        <w:t xml:space="preserve"> </w:t>
      </w:r>
      <w:r>
        <w:t>UC Davis</w:t>
      </w:r>
    </w:p>
    <w:p w:rsidR="00D70063" w:rsidRDefault="008D1CBB" w:rsidP="00D70063">
      <w:pPr>
        <w:pStyle w:val="Heading5"/>
      </w:pPr>
      <w:r>
        <w:t>summer 2017</w:t>
      </w:r>
    </w:p>
    <w:bookmarkStart w:id="0" w:name="_GoBack" w:displacedByCustomXml="next"/>
    <w:sdt>
      <w:sdtPr>
        <w:id w:val="212924432"/>
        <w:placeholder>
          <w:docPart w:val="F2AF5E9700915849A7C397F1E79D483C"/>
        </w:placeholder>
        <w:temporary/>
        <w:showingPlcHdr/>
        <w15:appearance w15:val="hidden"/>
      </w:sdtPr>
      <w:sdtEndPr/>
      <w:sdtContent>
        <w:p w:rsidR="00D70063" w:rsidRDefault="00D70063" w:rsidP="00D70063">
          <w:r>
            <w:t>This is the place for a brief summary of your key responsibilities and accomplishments.</w:t>
          </w:r>
        </w:p>
      </w:sdtContent>
    </w:sdt>
    <w:bookmarkEnd w:id="0"/>
    <w:p w:rsidR="00D70063" w:rsidRDefault="00857FB3" w:rsidP="00D70063">
      <w:pPr>
        <w:pStyle w:val="Heading3"/>
      </w:pPr>
      <w:r>
        <w:t>Education</w:t>
      </w:r>
    </w:p>
    <w:p w:rsidR="00857FB3" w:rsidRDefault="00857FB3" w:rsidP="00857FB3">
      <w:pPr>
        <w:pStyle w:val="Heading4"/>
      </w:pPr>
      <w:r>
        <w:t xml:space="preserve">UCLA </w:t>
      </w:r>
      <w:r w:rsidRPr="00333CD3">
        <w:t>•</w:t>
      </w:r>
      <w:r>
        <w:t xml:space="preserve"> </w:t>
      </w:r>
      <w:r>
        <w:t>Computer SCience and Engineering</w:t>
      </w:r>
    </w:p>
    <w:p w:rsidR="00857FB3" w:rsidRDefault="00857FB3" w:rsidP="00857FB3">
      <w:pPr>
        <w:pStyle w:val="Heading5"/>
      </w:pPr>
      <w:r>
        <w:t>2018 - 2022</w:t>
      </w:r>
    </w:p>
    <w:p w:rsidR="00857FB3" w:rsidRPr="00857FB3" w:rsidRDefault="00857FB3" w:rsidP="00857FB3">
      <w:r>
        <w:t>Achievement Scholarship Recipient</w:t>
      </w:r>
    </w:p>
    <w:p w:rsidR="00D70063" w:rsidRDefault="00857FB3" w:rsidP="00D70063">
      <w:pPr>
        <w:pStyle w:val="Heading4"/>
      </w:pPr>
      <w:r>
        <w:t xml:space="preserve">Evergreen valley High School </w:t>
      </w:r>
    </w:p>
    <w:p w:rsidR="00857FB3" w:rsidRPr="00857FB3" w:rsidRDefault="00857FB3" w:rsidP="00857FB3">
      <w:pPr>
        <w:pStyle w:val="Heading5"/>
      </w:pPr>
      <w:r>
        <w:t>2014 – 2018</w:t>
      </w:r>
    </w:p>
    <w:p w:rsidR="00857FB3" w:rsidRDefault="00857FB3" w:rsidP="00857FB3">
      <w:r>
        <w:t>GPA: 4.0 (Unweighted), 4.31 (Weighted)</w:t>
      </w:r>
    </w:p>
    <w:p w:rsidR="00D70063" w:rsidRDefault="00857FB3" w:rsidP="00857FB3">
      <w:r>
        <w:t>AP Courses: Computer Science, Physics C, Calculus BC, Calculus AB, Statistics, Macroeconomics, US Government, World History, English Language</w:t>
      </w:r>
    </w:p>
    <w:p w:rsidR="00581FC8" w:rsidRPr="00581FC8" w:rsidRDefault="00857FB3" w:rsidP="00857FB3">
      <w:pPr>
        <w:pStyle w:val="Heading3"/>
      </w:pPr>
      <w:r>
        <w:t>Awards/Projects</w:t>
      </w:r>
    </w:p>
    <w:sectPr w:rsidR="00581FC8" w:rsidRPr="00581FC8" w:rsidSect="00FD7C04">
      <w:headerReference w:type="default" r:id="rId9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1CD" w:rsidRDefault="00D741CD" w:rsidP="00187B92">
      <w:pPr>
        <w:spacing w:after="0" w:line="240" w:lineRule="auto"/>
      </w:pPr>
      <w:r>
        <w:separator/>
      </w:r>
    </w:p>
  </w:endnote>
  <w:endnote w:type="continuationSeparator" w:id="0">
    <w:p w:rsidR="00D741CD" w:rsidRDefault="00D741C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1CD" w:rsidRDefault="00D741CD" w:rsidP="00187B92">
      <w:pPr>
        <w:spacing w:after="0" w:line="240" w:lineRule="auto"/>
      </w:pPr>
      <w:r>
        <w:separator/>
      </w:r>
    </w:p>
  </w:footnote>
  <w:footnote w:type="continuationSeparator" w:id="0">
    <w:p w:rsidR="00D741CD" w:rsidRDefault="00D741C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6E6E6E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1AE1FEF4804E92488CD8F1554992C17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857FB3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John Dang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D741CD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3A9F6E5B12CE984FA212A1FEE01342ED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857FB3">
                                          <w:t>Senior at evergreen valley high school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D741CD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6E6E6E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1AE1FEF4804E92488CD8F1554992C17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857FB3" w:rsidP="00187B92">
                                  <w:pPr>
                                    <w:pStyle w:val="Title"/>
                                  </w:pPr>
                                  <w:r>
                                    <w:t>John Dang</w:t>
                                  </w:r>
                                </w:p>
                              </w:sdtContent>
                            </w:sdt>
                            <w:p w:rsidR="002C0739" w:rsidRPr="00970D57" w:rsidRDefault="00D741CD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3A9F6E5B12CE984FA212A1FEE01342ED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857FB3">
                                    <w:t>Senior at evergreen valley high school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D741CD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B3"/>
    <w:rsid w:val="00157B6F"/>
    <w:rsid w:val="00187B92"/>
    <w:rsid w:val="00293B83"/>
    <w:rsid w:val="002C0739"/>
    <w:rsid w:val="0039505A"/>
    <w:rsid w:val="00486E5D"/>
    <w:rsid w:val="00581FC8"/>
    <w:rsid w:val="006A3CE7"/>
    <w:rsid w:val="006B6D95"/>
    <w:rsid w:val="00857FB3"/>
    <w:rsid w:val="008C33FB"/>
    <w:rsid w:val="008D1CBB"/>
    <w:rsid w:val="00B15333"/>
    <w:rsid w:val="00C94F8B"/>
    <w:rsid w:val="00D70063"/>
    <w:rsid w:val="00D741CD"/>
    <w:rsid w:val="00E34764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3E0B9"/>
  <w15:chartTrackingRefBased/>
  <w15:docId w15:val="{4D8A2A9D-B982-584F-A17B-069264F3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6E6E6E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6E6E6E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6E6E6E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6E6E6E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6E6E6E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6E6E6E" w:themeColor="accent1" w:themeShade="80"/>
        <w:bottom w:val="single" w:sz="18" w:space="2" w:color="6E6E6E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d/Library/Containers/com.microsoft.Word/Data/Library/Application%20Support/Microsoft/Office/16.0/DTS/Search/%7b0DB08C33-BBA4-B544-80E0-7E20298D3FCB%7dtf1639279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0A03848430BB4C961A3FA5F1111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72F65-0CA7-544D-8A2B-7CDC923477EE}"/>
      </w:docPartPr>
      <w:docPartBody>
        <w:p w:rsidR="00000000" w:rsidRDefault="00205CED">
          <w:pPr>
            <w:pStyle w:val="FB0A03848430BB4C961A3FA5F1111180"/>
          </w:pPr>
          <w:r>
            <w:t>Experience</w:t>
          </w:r>
        </w:p>
      </w:docPartBody>
    </w:docPart>
    <w:docPart>
      <w:docPartPr>
        <w:name w:val="16CB8BFC2F78004BA4A7E0D63EFD1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C87A8-554A-3746-AFDF-037EA273C3BC}"/>
      </w:docPartPr>
      <w:docPartBody>
        <w:p w:rsidR="00000000" w:rsidRDefault="00205CED">
          <w:pPr>
            <w:pStyle w:val="16CB8BFC2F78004BA4A7E0D63EFD110A"/>
          </w:pPr>
          <w:r>
            <w:t>This is the place for a brief summary of your key responsibilities and accomplishments.</w:t>
          </w:r>
        </w:p>
      </w:docPartBody>
    </w:docPart>
    <w:docPart>
      <w:docPartPr>
        <w:name w:val="F2AF5E9700915849A7C397F1E79D4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A96A1-F002-3C40-A30C-BC1A540BE085}"/>
      </w:docPartPr>
      <w:docPartBody>
        <w:p w:rsidR="00000000" w:rsidRDefault="00205CED">
          <w:pPr>
            <w:pStyle w:val="F2AF5E9700915849A7C397F1E79D483C"/>
          </w:pPr>
          <w:r>
            <w:t xml:space="preserve">This is the place for a brief summary of your key responsibilities and </w:t>
          </w:r>
          <w:r>
            <w:t>accomplishments.</w:t>
          </w:r>
        </w:p>
      </w:docPartBody>
    </w:docPart>
    <w:docPart>
      <w:docPartPr>
        <w:name w:val="235950EDB363EA42AE41605D8E632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D6584-AD99-9242-B063-A0C6AB6A82DA}"/>
      </w:docPartPr>
      <w:docPartBody>
        <w:p w:rsidR="00000000" w:rsidRDefault="00205CED">
          <w:pPr>
            <w:pStyle w:val="235950EDB363EA42AE41605D8E632FF1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3EA83D4519C96E45AB4358EA018C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2F5A4-D845-694B-9BB9-28667BE9AA9A}"/>
      </w:docPartPr>
      <w:docPartBody>
        <w:p w:rsidR="00000000" w:rsidRDefault="00205CED">
          <w:pPr>
            <w:pStyle w:val="3EA83D4519C96E45AB4358EA018C5969"/>
          </w:pPr>
          <w:r>
            <w:t>Position Title</w:t>
          </w:r>
        </w:p>
      </w:docPartBody>
    </w:docPart>
    <w:docPart>
      <w:docPartPr>
        <w:name w:val="B933E736036DFF4C9E2852C962132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7E472-E525-5444-B5AA-9E19614CE26E}"/>
      </w:docPartPr>
      <w:docPartBody>
        <w:p w:rsidR="00000000" w:rsidRDefault="00205CED">
          <w:pPr>
            <w:pStyle w:val="B933E736036DFF4C9E2852C9621325BD"/>
          </w:pPr>
          <w:r>
            <w:t>Objective</w:t>
          </w:r>
        </w:p>
      </w:docPartBody>
    </w:docPart>
    <w:docPart>
      <w:docPartPr>
        <w:name w:val="1AE1FEF4804E92488CD8F1554992C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39124-3052-7543-9F24-9D0B4E0F8523}"/>
      </w:docPartPr>
      <w:docPartBody>
        <w:p w:rsidR="00000000" w:rsidRDefault="00205CED">
          <w:pPr>
            <w:pStyle w:val="1AE1FEF4804E92488CD8F1554992C17D"/>
          </w:pPr>
          <w:r>
            <w:t>Your Name</w:t>
          </w:r>
        </w:p>
      </w:docPartBody>
    </w:docPart>
    <w:docPart>
      <w:docPartPr>
        <w:name w:val="3A9F6E5B12CE984FA212A1FEE0134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76EC4-E136-5D4A-A453-AF7F4FECDF96}"/>
      </w:docPartPr>
      <w:docPartBody>
        <w:p w:rsidR="00000000" w:rsidRDefault="00205CED">
          <w:pPr>
            <w:pStyle w:val="3A9F6E5B12CE984FA212A1FEE01342ED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A6"/>
    <w:rsid w:val="00205CED"/>
    <w:rsid w:val="0047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0A03848430BB4C961A3FA5F1111180">
    <w:name w:val="FB0A03848430BB4C961A3FA5F1111180"/>
  </w:style>
  <w:style w:type="paragraph" w:customStyle="1" w:styleId="C46243AB08D3AB4BA6D3C6162EBCE867">
    <w:name w:val="C46243AB08D3AB4BA6D3C6162EBCE867"/>
  </w:style>
  <w:style w:type="paragraph" w:customStyle="1" w:styleId="3EB52E09A24E0246B4F0061BF4D119BE">
    <w:name w:val="3EB52E09A24E0246B4F0061BF4D119BE"/>
  </w:style>
  <w:style w:type="paragraph" w:customStyle="1" w:styleId="16CB8BFC2F78004BA4A7E0D63EFD110A">
    <w:name w:val="16CB8BFC2F78004BA4A7E0D63EFD110A"/>
  </w:style>
  <w:style w:type="paragraph" w:customStyle="1" w:styleId="DA0C36DE84F5004997AD327C043080A9">
    <w:name w:val="DA0C36DE84F5004997AD327C043080A9"/>
  </w:style>
  <w:style w:type="paragraph" w:customStyle="1" w:styleId="5536C07913A98D4A8F1DB0A3E9F97C7E">
    <w:name w:val="5536C07913A98D4A8F1DB0A3E9F97C7E"/>
  </w:style>
  <w:style w:type="paragraph" w:customStyle="1" w:styleId="F2AF5E9700915849A7C397F1E79D483C">
    <w:name w:val="F2AF5E9700915849A7C397F1E79D483C"/>
  </w:style>
  <w:style w:type="paragraph" w:customStyle="1" w:styleId="52A5F21D8BCCE04E8E2677637C0315B7">
    <w:name w:val="52A5F21D8BCCE04E8E2677637C0315B7"/>
  </w:style>
  <w:style w:type="paragraph" w:customStyle="1" w:styleId="BACB9E429C851946B3FB8A665D6E2E31">
    <w:name w:val="BACB9E429C851946B3FB8A665D6E2E31"/>
  </w:style>
  <w:style w:type="paragraph" w:customStyle="1" w:styleId="98160E15DB795E45B1CD705C0F054271">
    <w:name w:val="98160E15DB795E45B1CD705C0F054271"/>
  </w:style>
  <w:style w:type="paragraph" w:customStyle="1" w:styleId="491A6CF5B31EF44E9618593D3980EAE1">
    <w:name w:val="491A6CF5B31EF44E9618593D3980EAE1"/>
  </w:style>
  <w:style w:type="paragraph" w:customStyle="1" w:styleId="7FFAACB09B928A4994606BB6EE68F772">
    <w:name w:val="7FFAACB09B928A4994606BB6EE68F772"/>
  </w:style>
  <w:style w:type="paragraph" w:customStyle="1" w:styleId="09C9FF2834125A4CB2E766D6BACD49E7">
    <w:name w:val="09C9FF2834125A4CB2E766D6BACD49E7"/>
  </w:style>
  <w:style w:type="paragraph" w:customStyle="1" w:styleId="250F8CE930B6C149874FA7D6C29A2F8E">
    <w:name w:val="250F8CE930B6C149874FA7D6C29A2F8E"/>
  </w:style>
  <w:style w:type="paragraph" w:customStyle="1" w:styleId="A3426C4A933C174C9EA7492683476C74">
    <w:name w:val="A3426C4A933C174C9EA7492683476C74"/>
  </w:style>
  <w:style w:type="paragraph" w:customStyle="1" w:styleId="DE153C8FBB51ED4D99D62FE1E95C53B3">
    <w:name w:val="DE153C8FBB51ED4D99D62FE1E95C53B3"/>
  </w:style>
  <w:style w:type="paragraph" w:customStyle="1" w:styleId="6DDACCBD3AEEA4458237106310DFCF67">
    <w:name w:val="6DDACCBD3AEEA4458237106310DFCF6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35950EDB363EA42AE41605D8E632FF1">
    <w:name w:val="235950EDB363EA42AE41605D8E632FF1"/>
  </w:style>
  <w:style w:type="paragraph" w:customStyle="1" w:styleId="3EA83D4519C96E45AB4358EA018C5969">
    <w:name w:val="3EA83D4519C96E45AB4358EA018C5969"/>
  </w:style>
  <w:style w:type="paragraph" w:customStyle="1" w:styleId="B933E736036DFF4C9E2852C9621325BD">
    <w:name w:val="B933E736036DFF4C9E2852C9621325BD"/>
  </w:style>
  <w:style w:type="paragraph" w:customStyle="1" w:styleId="89FD707540125B4085CBAB4823543C54">
    <w:name w:val="89FD707540125B4085CBAB4823543C54"/>
  </w:style>
  <w:style w:type="paragraph" w:customStyle="1" w:styleId="E9FCEA0A1735DE4B932CD28625D07D31">
    <w:name w:val="E9FCEA0A1735DE4B932CD28625D07D31"/>
  </w:style>
  <w:style w:type="paragraph" w:customStyle="1" w:styleId="C5DEA5465EEBE14AA5A753A252A5E0CE">
    <w:name w:val="C5DEA5465EEBE14AA5A753A252A5E0CE"/>
  </w:style>
  <w:style w:type="paragraph" w:customStyle="1" w:styleId="41B8BAEFA442EF4CA14D8662E5AD12EA">
    <w:name w:val="41B8BAEFA442EF4CA14D8662E5AD12EA"/>
  </w:style>
  <w:style w:type="paragraph" w:customStyle="1" w:styleId="156DE3DED0829F47811327164F20C8B2">
    <w:name w:val="156DE3DED0829F47811327164F20C8B2"/>
  </w:style>
  <w:style w:type="paragraph" w:customStyle="1" w:styleId="5093EFC4B2638742ACEE0A99ECC36358">
    <w:name w:val="5093EFC4B2638742ACEE0A99ECC36358"/>
  </w:style>
  <w:style w:type="paragraph" w:customStyle="1" w:styleId="36964FACF510A543BBEA73AB2C98A4F9">
    <w:name w:val="36964FACF510A543BBEA73AB2C98A4F9"/>
  </w:style>
  <w:style w:type="paragraph" w:customStyle="1" w:styleId="1AE1FEF4804E92488CD8F1554992C17D">
    <w:name w:val="1AE1FEF4804E92488CD8F1554992C17D"/>
  </w:style>
  <w:style w:type="paragraph" w:customStyle="1" w:styleId="3A9F6E5B12CE984FA212A1FEE01342ED">
    <w:name w:val="3A9F6E5B12CE984FA212A1FEE01342ED"/>
  </w:style>
  <w:style w:type="paragraph" w:customStyle="1" w:styleId="60E3AB3B57350A4EB4CF9FF1011985EF">
    <w:name w:val="60E3AB3B57350A4EB4CF9FF1011985EF"/>
    <w:rsid w:val="00477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at evergreen valley high school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0B1506-4387-0849-B5A1-18446E29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16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Dang</dc:creator>
  <cp:keywords/>
  <dc:description/>
  <cp:lastModifiedBy>Dang, John</cp:lastModifiedBy>
  <cp:revision>4</cp:revision>
  <dcterms:created xsi:type="dcterms:W3CDTF">2018-05-14T07:02:00Z</dcterms:created>
  <dcterms:modified xsi:type="dcterms:W3CDTF">2018-05-14T07:20:00Z</dcterms:modified>
</cp:coreProperties>
</file>